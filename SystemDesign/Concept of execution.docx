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064" w:rsidRPr="003C6876" w:rsidRDefault="009F3064" w:rsidP="00C47CA7">
      <w:pPr>
        <w:pStyle w:val="Heading2"/>
        <w:ind w:left="720"/>
      </w:pPr>
      <w:bookmarkStart w:id="0" w:name="_Toc274167998"/>
      <w:r w:rsidRPr="003C6876">
        <w:t>Concept of execution.</w:t>
      </w:r>
      <w:bookmarkEnd w:id="0"/>
      <w:r w:rsidRPr="003C6876">
        <w:t xml:space="preserve"> </w:t>
      </w:r>
    </w:p>
    <w:p w:rsidR="009F3064" w:rsidRDefault="009F3064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This paragraph shall describe the concept of execution among the</w:t>
      </w:r>
    </w:p>
    <w:p w:rsidR="009F3064" w:rsidRDefault="009F3064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system components. It shall include diagrams and descriptions showing the dynamic relationship</w:t>
      </w:r>
    </w:p>
    <w:p w:rsidR="009F3064" w:rsidRDefault="009F3064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of the components, that is, how they will interact during system operation, including, as applicable,</w:t>
      </w:r>
    </w:p>
    <w:p w:rsidR="009F3064" w:rsidRDefault="009F3064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flow of execution control, data flow, dynamically controlled sequencing, state transition diagrams,</w:t>
      </w:r>
    </w:p>
    <w:p w:rsidR="009F3064" w:rsidRDefault="009F3064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timing diagrams, priorities among components, handling of interrupts, timing/sequencing</w:t>
      </w:r>
    </w:p>
    <w:p w:rsidR="009F3064" w:rsidRDefault="009F3064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relationships, exception handling, concurrent execution, dynamic allocation/deallocation, dynamic</w:t>
      </w:r>
    </w:p>
    <w:p w:rsidR="009F3064" w:rsidRDefault="009F3064" w:rsidP="00C4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  <w:r>
        <w:rPr>
          <w:rFonts w:ascii="Arial" w:hAnsi="Arial" w:cs="Arial"/>
          <w:lang w:val="en-GB" w:eastAsia="en-GB"/>
        </w:rPr>
        <w:t>creation/deletion of objects, processes, tasks, and other aspects of dynamic behavior.</w:t>
      </w:r>
    </w:p>
    <w:p w:rsidR="009F3064" w:rsidRDefault="009F3064" w:rsidP="00211C0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/>
          <w:b/>
          <w:bCs/>
          <w:sz w:val="28"/>
          <w:szCs w:val="28"/>
          <w:lang w:val="en-GB"/>
        </w:rPr>
      </w:pPr>
    </w:p>
    <w:p w:rsidR="009F3064" w:rsidRPr="00211C0E" w:rsidRDefault="009F3064" w:rsidP="00211C0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/>
          <w:b/>
          <w:bCs/>
          <w:sz w:val="28"/>
          <w:szCs w:val="28"/>
          <w:lang w:val="en-GB"/>
        </w:rPr>
      </w:pPr>
      <w:r>
        <w:rPr>
          <w:rFonts w:ascii="Cambria" w:eastAsia="SimSun" w:hAnsi="Cambria"/>
          <w:b/>
          <w:bCs/>
          <w:sz w:val="28"/>
          <w:szCs w:val="28"/>
          <w:lang w:val="en-GB"/>
        </w:rPr>
        <w:t xml:space="preserve">1.1.1 </w:t>
      </w:r>
      <w:r w:rsidRPr="00211C0E">
        <w:rPr>
          <w:rFonts w:ascii="Cambria" w:eastAsia="SimSun" w:hAnsi="Cambria"/>
          <w:b/>
          <w:bCs/>
          <w:sz w:val="28"/>
          <w:szCs w:val="28"/>
          <w:lang w:val="en-GB"/>
        </w:rPr>
        <w:t>Powering up  or shutting down the System</w:t>
      </w:r>
    </w:p>
    <w:p w:rsidR="009F3064" w:rsidRDefault="009F3064" w:rsidP="00211C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GB" w:eastAsia="en-GB"/>
        </w:rPr>
      </w:pPr>
    </w:p>
    <w:p w:rsidR="009F3064" w:rsidRPr="00D01069" w:rsidRDefault="009F3064" w:rsidP="00D01069">
      <w:pPr>
        <w:spacing w:after="0"/>
        <w:rPr>
          <w:lang w:val="en-GB" w:eastAsia="en-GB"/>
        </w:rPr>
      </w:pPr>
      <w:r>
        <w:rPr>
          <w:lang w:val="en-GB" w:eastAsia="en-GB"/>
        </w:rPr>
        <w:t>When the Cockpit Controll Unit is powered on it will initialize itself and run a selftest. After initialization and selftest it will power up the rest of the system and then enter standby state.</w:t>
      </w:r>
      <w:r w:rsidRPr="00C018E7">
        <w:rPr>
          <w:lang w:val="en-GB"/>
        </w:rPr>
        <w:object w:dxaOrig="7256" w:dyaOrig="1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6in" o:ole="">
            <v:imagedata r:id="rId5" o:title=""/>
          </v:shape>
          <o:OLEObject Type="Embed" ProgID="Visio.Drawing.11" ShapeID="_x0000_i1025" DrawAspect="Content" ObjectID="_1348007632" r:id="rId6"/>
        </w:object>
      </w:r>
    </w:p>
    <w:p w:rsidR="009F3064" w:rsidRPr="003E6A20" w:rsidRDefault="009F3064" w:rsidP="003E6A20">
      <w:pPr>
        <w:pStyle w:val="Caption"/>
        <w:rPr>
          <w:lang w:val="en-US"/>
        </w:rPr>
      </w:pPr>
      <w:r w:rsidRPr="003E6A20">
        <w:rPr>
          <w:lang w:val="en-US"/>
        </w:rPr>
        <w:t xml:space="preserve">Figur </w:t>
      </w:r>
      <w:r w:rsidRPr="003E6A20">
        <w:rPr>
          <w:lang w:val="en-US"/>
        </w:rPr>
        <w:fldChar w:fldCharType="begin"/>
      </w:r>
      <w:r w:rsidRPr="003E6A20">
        <w:rPr>
          <w:lang w:val="en-US"/>
        </w:rPr>
        <w:instrText xml:space="preserve"> SEQ Figur \* ARABIC </w:instrText>
      </w:r>
      <w:r w:rsidRPr="003E6A2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3E6A20">
        <w:rPr>
          <w:lang w:val="en-US"/>
        </w:rPr>
        <w:fldChar w:fldCharType="end"/>
      </w:r>
      <w:r w:rsidRPr="003E6A20">
        <w:rPr>
          <w:lang w:val="en-US"/>
        </w:rPr>
        <w:t xml:space="preserve"> An example of how power up typically will occur.</w:t>
      </w:r>
    </w:p>
    <w:p w:rsidR="009F3064" w:rsidRPr="00D01069" w:rsidRDefault="009F3064">
      <w:pPr>
        <w:rPr>
          <w:lang w:val="en-US"/>
        </w:rPr>
      </w:pPr>
      <w:r w:rsidRPr="00D920AC">
        <w:rPr>
          <w:lang w:val="en-US"/>
        </w:rPr>
        <w:t xml:space="preserve">Powering down goes much the same but in reverse </w:t>
      </w:r>
      <w:r>
        <w:sym w:font="Wingdings" w:char="F04A"/>
      </w:r>
    </w:p>
    <w:p w:rsidR="009F3064" w:rsidRPr="003E6A20" w:rsidRDefault="009F3064">
      <w:pPr>
        <w:rPr>
          <w:lang w:val="en-US"/>
        </w:rPr>
      </w:pPr>
      <w:r>
        <w:rPr>
          <w:lang w:val="en-US"/>
        </w:rPr>
        <w:t>Arming of the system is done when the plane is airborne AND the safetypin is removed</w:t>
      </w:r>
    </w:p>
    <w:p w:rsidR="009F3064" w:rsidRDefault="009F3064">
      <w:pPr>
        <w:rPr>
          <w:lang w:val="en-US"/>
        </w:rPr>
      </w:pPr>
    </w:p>
    <w:commentRangeStart w:id="1"/>
    <w:p w:rsidR="009F3064" w:rsidRDefault="009F3064" w:rsidP="003E6A20">
      <w:pPr>
        <w:keepNext/>
      </w:pPr>
      <w:r>
        <w:object w:dxaOrig="8511" w:dyaOrig="6535">
          <v:shape id="_x0000_i1026" type="#_x0000_t75" style="width:425.25pt;height:327pt" o:ole="">
            <v:imagedata r:id="rId7" o:title=""/>
          </v:shape>
          <o:OLEObject Type="Embed" ProgID="Visio.Drawing.11" ShapeID="_x0000_i1026" DrawAspect="Content" ObjectID="_1348007633" r:id="rId8"/>
        </w:object>
      </w:r>
      <w:commentRangeEnd w:id="1"/>
      <w:r>
        <w:rPr>
          <w:rStyle w:val="CommentReference"/>
        </w:rPr>
        <w:commentReference w:id="1"/>
      </w:r>
    </w:p>
    <w:p w:rsidR="009F3064" w:rsidRPr="003E6A20" w:rsidRDefault="009F3064" w:rsidP="003E6A20">
      <w:pPr>
        <w:pStyle w:val="Caption"/>
        <w:rPr>
          <w:lang w:val="en-US"/>
        </w:rPr>
      </w:pPr>
      <w:r w:rsidRPr="003E6A20">
        <w:rPr>
          <w:lang w:val="en-US"/>
        </w:rPr>
        <w:t xml:space="preserve">Figur </w:t>
      </w:r>
      <w:r w:rsidRPr="003E6A20">
        <w:rPr>
          <w:lang w:val="en-US"/>
        </w:rPr>
        <w:fldChar w:fldCharType="begin"/>
      </w:r>
      <w:r w:rsidRPr="003E6A20">
        <w:rPr>
          <w:lang w:val="en-US"/>
        </w:rPr>
        <w:instrText xml:space="preserve"> SEQ Figur \* ARABIC </w:instrText>
      </w:r>
      <w:r w:rsidRPr="003E6A20">
        <w:rPr>
          <w:lang w:val="en-US"/>
        </w:rPr>
        <w:fldChar w:fldCharType="separate"/>
      </w:r>
      <w:r w:rsidRPr="003E6A20">
        <w:rPr>
          <w:noProof/>
          <w:lang w:val="en-US"/>
        </w:rPr>
        <w:t>2</w:t>
      </w:r>
      <w:r w:rsidRPr="003E6A20">
        <w:rPr>
          <w:lang w:val="en-US"/>
        </w:rPr>
        <w:fldChar w:fldCharType="end"/>
      </w:r>
      <w:r w:rsidRPr="003E6A20">
        <w:rPr>
          <w:lang w:val="en-US"/>
        </w:rPr>
        <w:t>Typical sequence showing how to go into armed mod</w:t>
      </w:r>
      <w:r>
        <w:rPr>
          <w:lang w:val="en-US"/>
        </w:rPr>
        <w:t>e</w:t>
      </w:r>
    </w:p>
    <w:p w:rsidR="009F3064" w:rsidRDefault="009F3064" w:rsidP="00D920AC">
      <w:pPr>
        <w:spacing w:after="0"/>
        <w:rPr>
          <w:rFonts w:ascii="Arial" w:hAnsi="Arial" w:cs="Arial"/>
          <w:lang w:val="en-US" w:eastAsia="en-GB"/>
        </w:rPr>
      </w:pPr>
    </w:p>
    <w:p w:rsidR="009F3064" w:rsidRDefault="009F3064" w:rsidP="003E6A20">
      <w:pPr>
        <w:spacing w:after="0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When ECU is in armed mode it goes into a process where it repeats calculates a number of aspects in the actual thread status and decides</w:t>
      </w:r>
    </w:p>
    <w:p w:rsidR="009F3064" w:rsidRDefault="009F3064" w:rsidP="003E6A2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If the actual thread patternlevel is above the critical Thread pattern</w:t>
      </w:r>
    </w:p>
    <w:p w:rsidR="009F3064" w:rsidRDefault="009F3064" w:rsidP="003E6A2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What thread pattern from database correlates best to the actual thread pattern</w:t>
      </w:r>
    </w:p>
    <w:p w:rsidR="009F3064" w:rsidRDefault="009F3064" w:rsidP="00636976">
      <w:pPr>
        <w:spacing w:after="0"/>
        <w:rPr>
          <w:rFonts w:ascii="Arial" w:hAnsi="Arial" w:cs="Arial"/>
          <w:lang w:val="en-US" w:eastAsia="en-GB"/>
        </w:rPr>
      </w:pPr>
    </w:p>
    <w:p w:rsidR="009F3064" w:rsidRDefault="009F3064" w:rsidP="00636976">
      <w:pPr>
        <w:spacing w:after="0"/>
        <w:rPr>
          <w:rFonts w:ascii="Arial" w:hAnsi="Arial" w:cs="Arial"/>
          <w:lang w:val="en-US" w:eastAsia="en-GB"/>
        </w:rPr>
      </w:pPr>
      <w:r>
        <w:object w:dxaOrig="11125" w:dyaOrig="6715">
          <v:shape id="_x0000_i1027" type="#_x0000_t75" style="width:450.75pt;height:272.25pt" o:ole="">
            <v:imagedata r:id="rId10" o:title=""/>
          </v:shape>
          <o:OLEObject Type="Embed" ProgID="Visio.Drawing.11" ShapeID="_x0000_i1027" DrawAspect="Content" ObjectID="_1348007634" r:id="rId11"/>
        </w:object>
      </w:r>
    </w:p>
    <w:p w:rsidR="009F3064" w:rsidRDefault="009F3064" w:rsidP="00636976">
      <w:pPr>
        <w:spacing w:after="0"/>
        <w:rPr>
          <w:rFonts w:ascii="Arial" w:hAnsi="Arial" w:cs="Arial"/>
          <w:lang w:val="en-US" w:eastAsia="en-GB"/>
        </w:rPr>
      </w:pPr>
    </w:p>
    <w:p w:rsidR="009F3064" w:rsidRDefault="009F3064" w:rsidP="00636976">
      <w:pPr>
        <w:spacing w:after="0"/>
        <w:rPr>
          <w:rFonts w:ascii="Arial" w:hAnsi="Arial" w:cs="Arial"/>
          <w:lang w:val="en-US" w:eastAsia="en-GB"/>
        </w:rPr>
      </w:pPr>
    </w:p>
    <w:p w:rsidR="009F3064" w:rsidRDefault="009F3064" w:rsidP="00636976">
      <w:pPr>
        <w:spacing w:after="0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The flow of data when handling Thread data in armed mode is shown below.</w:t>
      </w:r>
      <w:commentRangeStart w:id="2"/>
      <w:r w:rsidRPr="003554B8">
        <w:rPr>
          <w:rFonts w:ascii="Arial" w:hAnsi="Arial" w:cs="Arial"/>
          <w:lang w:val="en-US" w:eastAsia="en-GB"/>
        </w:rPr>
        <w:object w:dxaOrig="11125" w:dyaOrig="6715">
          <v:shape id="_x0000_i1028" type="#_x0000_t75" style="width:556.5pt;height:332.25pt" o:ole="">
            <v:imagedata r:id="rId12" o:title=""/>
          </v:shape>
          <o:OLEObject Type="Embed" ProgID="Visio.Drawing.11" ShapeID="_x0000_i1028" DrawAspect="Content" ObjectID="_1348007635" r:id="rId13"/>
        </w:object>
      </w:r>
      <w:commentRangeEnd w:id="2"/>
      <w:r>
        <w:rPr>
          <w:rStyle w:val="CommentReference"/>
        </w:rPr>
        <w:commentReference w:id="2"/>
      </w:r>
    </w:p>
    <w:p w:rsidR="009F3064" w:rsidRDefault="009F3064" w:rsidP="00636976">
      <w:pPr>
        <w:spacing w:after="0"/>
        <w:rPr>
          <w:rFonts w:ascii="Arial" w:hAnsi="Arial" w:cs="Arial"/>
          <w:lang w:val="en-US" w:eastAsia="en-GB"/>
        </w:rPr>
      </w:pPr>
      <w:r>
        <w:rPr>
          <w:rFonts w:ascii="Arial" w:hAnsi="Arial" w:cs="Arial"/>
          <w:lang w:val="en-US" w:eastAsia="en-GB"/>
        </w:rPr>
        <w:t>When Threadlevel is critical the behavior will be different depending on the mode automatic semiautomatic or manual.</w:t>
      </w:r>
    </w:p>
    <w:p w:rsidR="009F3064" w:rsidRDefault="009F3064" w:rsidP="00636976">
      <w:pPr>
        <w:spacing w:after="0"/>
        <w:rPr>
          <w:rFonts w:ascii="Arial" w:hAnsi="Arial" w:cs="Arial"/>
          <w:lang w:val="en-US" w:eastAsia="en-GB"/>
        </w:rPr>
      </w:pPr>
    </w:p>
    <w:p w:rsidR="009F3064" w:rsidRDefault="009F3064" w:rsidP="00636976">
      <w:pPr>
        <w:spacing w:after="0"/>
        <w:rPr>
          <w:rFonts w:ascii="Arial" w:hAnsi="Arial" w:cs="Arial"/>
          <w:lang w:val="en-US" w:eastAsia="en-GB"/>
        </w:rPr>
      </w:pPr>
    </w:p>
    <w:p w:rsidR="009F3064" w:rsidRPr="00636976" w:rsidRDefault="009F3064" w:rsidP="00636976">
      <w:pPr>
        <w:spacing w:after="0"/>
        <w:rPr>
          <w:rFonts w:ascii="Arial" w:hAnsi="Arial" w:cs="Arial"/>
          <w:lang w:val="en-US" w:eastAsia="en-GB"/>
        </w:rPr>
      </w:pPr>
      <w:r>
        <w:object w:dxaOrig="8336" w:dyaOrig="8155">
          <v:shape id="_x0000_i1029" type="#_x0000_t75" style="width:417pt;height:408pt" o:ole="">
            <v:imagedata r:id="rId14" o:title=""/>
          </v:shape>
          <o:OLEObject Type="Embed" ProgID="Visio.Drawing.11" ShapeID="_x0000_i1029" DrawAspect="Content" ObjectID="_1348007636" r:id="rId15"/>
        </w:object>
      </w:r>
    </w:p>
    <w:sectPr w:rsidR="009F3064" w:rsidRPr="00636976" w:rsidSect="006608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ars Munch" w:date="2010-10-08T01:43:00Z" w:initials="LMU">
    <w:p w:rsidR="009F3064" w:rsidRDefault="009F3064">
      <w:pPr>
        <w:pStyle w:val="CommentText"/>
      </w:pPr>
      <w:r>
        <w:rPr>
          <w:rStyle w:val="CommentReference"/>
        </w:rPr>
        <w:annotationRef/>
      </w:r>
      <w:r>
        <w:t>Vi kan vel ikke vide om AMC har en armed mode? Ligeså for ECU’en, den e vel blot aktiv og kigger efter trusler eller er i standby – armed mode forstår jeg som klar til at ”skyde” ;-)</w:t>
      </w:r>
    </w:p>
  </w:comment>
  <w:comment w:id="2" w:author="Lars Munch" w:date="2010-10-08T01:47:00Z" w:initials="LMU">
    <w:p w:rsidR="009F3064" w:rsidRDefault="009F3064">
      <w:pPr>
        <w:pStyle w:val="CommentText"/>
      </w:pPr>
      <w:r>
        <w:rPr>
          <w:rStyle w:val="CommentReference"/>
        </w:rPr>
        <w:annotationRef/>
      </w:r>
      <w:r>
        <w:t>Laver du ikke beskrivelse på en forkert komponent her? MWS’en som helhed skal vi vel blot montere og den giver så info/thread warnings når den har afgjort at der eret missil undervejs fra retning xx med hastighed yy osv. Jeg forvener ikke vi har adgang til data fra de 6 sensorer som du har vist her.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867C0"/>
    <w:multiLevelType w:val="multilevel"/>
    <w:tmpl w:val="2A9E434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>
    <w:nsid w:val="5595796E"/>
    <w:multiLevelType w:val="hybridMultilevel"/>
    <w:tmpl w:val="784A2C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19596A"/>
    <w:multiLevelType w:val="hybridMultilevel"/>
    <w:tmpl w:val="02582A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7CA7"/>
    <w:rsid w:val="001861FB"/>
    <w:rsid w:val="00211C0E"/>
    <w:rsid w:val="003554B8"/>
    <w:rsid w:val="003C6876"/>
    <w:rsid w:val="003E6A20"/>
    <w:rsid w:val="00465AFC"/>
    <w:rsid w:val="00636976"/>
    <w:rsid w:val="00642A77"/>
    <w:rsid w:val="006608DD"/>
    <w:rsid w:val="009F3064"/>
    <w:rsid w:val="00C018E7"/>
    <w:rsid w:val="00C47CA7"/>
    <w:rsid w:val="00D01069"/>
    <w:rsid w:val="00D920AC"/>
    <w:rsid w:val="00DC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A7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7CA7"/>
    <w:pPr>
      <w:keepNext/>
      <w:keepLines/>
      <w:numPr>
        <w:numId w:val="1"/>
      </w:numPr>
      <w:spacing w:before="480" w:after="0"/>
      <w:outlineLvl w:val="0"/>
    </w:pPr>
    <w:rPr>
      <w:rFonts w:ascii="Cambria" w:eastAsia="SimSun" w:hAnsi="Cambria"/>
      <w:b/>
      <w:bCs/>
      <w:sz w:val="28"/>
      <w:szCs w:val="28"/>
      <w:lang w:val="en-GB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C47CA7"/>
    <w:pPr>
      <w:numPr>
        <w:ilvl w:val="1"/>
      </w:numPr>
      <w:outlineLvl w:val="1"/>
    </w:pPr>
  </w:style>
  <w:style w:type="paragraph" w:styleId="Heading3">
    <w:name w:val="heading 3"/>
    <w:basedOn w:val="Heading4"/>
    <w:next w:val="Normal"/>
    <w:link w:val="Heading3Char"/>
    <w:autoRedefine/>
    <w:uiPriority w:val="99"/>
    <w:qFormat/>
    <w:rsid w:val="00C47CA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C47CA7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7CA7"/>
    <w:rPr>
      <w:rFonts w:ascii="Cambria" w:eastAsia="SimSun" w:hAnsi="Cambria" w:cs="Times New Roman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47CA7"/>
    <w:rPr>
      <w:rFonts w:ascii="Cambria" w:eastAsia="SimSun" w:hAnsi="Cambria" w:cs="Times New Roman"/>
      <w:b/>
      <w:b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47CA7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47CA7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Caption">
    <w:name w:val="caption"/>
    <w:basedOn w:val="Normal"/>
    <w:next w:val="Normal"/>
    <w:uiPriority w:val="99"/>
    <w:qFormat/>
    <w:rsid w:val="003E6A20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99"/>
    <w:qFormat/>
    <w:rsid w:val="003E6A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C018E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018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C6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01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C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018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6C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254</TotalTime>
  <Pages>5</Pages>
  <Words>293</Words>
  <Characters>1526</Characters>
  <Application>Microsoft Office Outlook</Application>
  <DocSecurity>0</DocSecurity>
  <Lines>0</Lines>
  <Paragraphs>0</Paragraphs>
  <ScaleCrop>false</ScaleCrop>
  <Company>Aarhus tekniske Skole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Lars Munch</cp:lastModifiedBy>
  <cp:revision>4</cp:revision>
  <dcterms:created xsi:type="dcterms:W3CDTF">2010-10-07T18:58:00Z</dcterms:created>
  <dcterms:modified xsi:type="dcterms:W3CDTF">2010-10-07T23:47:00Z</dcterms:modified>
</cp:coreProperties>
</file>