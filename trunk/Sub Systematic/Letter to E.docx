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2F37" w:rsidRDefault="00032F37" w:rsidP="005E0EAF">
      <w:pPr>
        <w:rPr>
          <w:lang w:val="en-GB"/>
        </w:rPr>
      </w:pPr>
      <w:r>
        <w:rPr>
          <w:lang w:val="en-GB"/>
        </w:rPr>
        <w:t xml:space="preserve">Date: </w:t>
      </w:r>
      <w:r>
        <w:rPr>
          <w:b/>
          <w:lang w:val="en-GB"/>
        </w:rPr>
        <w:t>02/10</w:t>
      </w:r>
      <w:r w:rsidRPr="004D4F8C">
        <w:rPr>
          <w:b/>
          <w:lang w:val="en-GB"/>
        </w:rPr>
        <w:t>-10</w:t>
      </w:r>
    </w:p>
    <w:p w:rsidR="00032F37" w:rsidRDefault="00032F37" w:rsidP="005E0EAF">
      <w:pPr>
        <w:rPr>
          <w:b/>
          <w:lang w:val="en-GB"/>
        </w:rPr>
      </w:pPr>
      <w:r>
        <w:rPr>
          <w:lang w:val="en-GB"/>
        </w:rPr>
        <w:t xml:space="preserve">Company: </w:t>
      </w:r>
      <w:r w:rsidRPr="004D4F8C">
        <w:rPr>
          <w:b/>
          <w:lang w:val="en-GB"/>
        </w:rPr>
        <w:t>Company F</w:t>
      </w:r>
    </w:p>
    <w:p w:rsidR="00032F37" w:rsidRDefault="00032F37" w:rsidP="005E0EAF">
      <w:pPr>
        <w:rPr>
          <w:lang w:val="en-GB"/>
        </w:rPr>
      </w:pPr>
      <w:r w:rsidRPr="004D4F8C">
        <w:rPr>
          <w:lang w:val="en-GB"/>
        </w:rPr>
        <w:t>Authors:</w:t>
      </w:r>
      <w:r>
        <w:rPr>
          <w:lang w:val="en-GB"/>
        </w:rPr>
        <w:t xml:space="preserve"> </w:t>
      </w:r>
      <w:r w:rsidRPr="004D4F8C">
        <w:rPr>
          <w:b/>
          <w:lang w:val="en-GB"/>
        </w:rPr>
        <w:t>Kaj N. Nielsen, Kenneth Pihl, Anders H. Poder, Lars Munch</w:t>
      </w:r>
    </w:p>
    <w:p w:rsidR="00032F37" w:rsidRDefault="00032F37" w:rsidP="005E0EAF">
      <w:pPr>
        <w:rPr>
          <w:b/>
          <w:lang w:val="en-GB"/>
        </w:rPr>
      </w:pPr>
      <w:r>
        <w:rPr>
          <w:lang w:val="en-GB"/>
        </w:rPr>
        <w:t xml:space="preserve">Revision: </w:t>
      </w:r>
      <w:r w:rsidRPr="004D4F8C">
        <w:rPr>
          <w:b/>
          <w:lang w:val="en-GB"/>
        </w:rPr>
        <w:t>A</w:t>
      </w:r>
    </w:p>
    <w:p w:rsidR="00032F37" w:rsidRDefault="00032F37">
      <w:pPr>
        <w:rPr>
          <w:b/>
          <w:lang w:val="en-GB"/>
        </w:rPr>
      </w:pPr>
      <w:r>
        <w:rPr>
          <w:lang w:val="en-GB"/>
        </w:rPr>
        <w:t xml:space="preserve">Document ID: </w:t>
      </w:r>
      <w:r w:rsidRPr="005E0EAF">
        <w:rPr>
          <w:b/>
          <w:lang w:val="en-GB"/>
        </w:rPr>
        <w:t>Response to RS for sub-supplier</w:t>
      </w:r>
    </w:p>
    <w:p w:rsidR="00032F37" w:rsidRDefault="00032F37">
      <w:pPr>
        <w:rPr>
          <w:b/>
          <w:lang w:val="en-GB"/>
        </w:rPr>
      </w:pPr>
    </w:p>
    <w:p w:rsidR="00032F37" w:rsidRPr="005E0EAF" w:rsidRDefault="00032F37">
      <w:pPr>
        <w:rPr>
          <w:b/>
          <w:lang w:val="en-GB"/>
        </w:rPr>
      </w:pPr>
    </w:p>
    <w:p w:rsidR="00032F37" w:rsidRPr="005E0EAF" w:rsidRDefault="00032F37">
      <w:pPr>
        <w:rPr>
          <w:lang w:val="en-US"/>
        </w:rPr>
      </w:pPr>
      <w:r w:rsidRPr="005E0EAF">
        <w:rPr>
          <w:lang w:val="en-US"/>
        </w:rPr>
        <w:t>Dear Mr. Jensen,</w:t>
      </w:r>
    </w:p>
    <w:p w:rsidR="00032F37" w:rsidRPr="005E0EAF" w:rsidRDefault="00032F37">
      <w:pPr>
        <w:rPr>
          <w:lang w:val="en-US"/>
        </w:rPr>
      </w:pPr>
      <w:r w:rsidRPr="005E0EAF">
        <w:rPr>
          <w:lang w:val="en-US"/>
        </w:rPr>
        <w:t>We sincerely would like to congratulate you as the winner of the Contract with Systematic. We are very happy to be appointed as subcontractors as a part of this project.</w:t>
      </w:r>
    </w:p>
    <w:p w:rsidR="00032F37" w:rsidRPr="005E0EAF" w:rsidRDefault="00032F37" w:rsidP="00C23969">
      <w:pPr>
        <w:autoSpaceDE w:val="0"/>
        <w:autoSpaceDN w:val="0"/>
        <w:adjustRightInd w:val="0"/>
        <w:spacing w:after="0" w:line="240" w:lineRule="auto"/>
        <w:rPr>
          <w:rFonts w:cs="TT185t00"/>
          <w:lang w:val="en-US"/>
        </w:rPr>
      </w:pPr>
      <w:r w:rsidRPr="005E0EAF">
        <w:rPr>
          <w:lang w:val="en-US"/>
        </w:rPr>
        <w:t>Looking through the “</w:t>
      </w:r>
      <w:r w:rsidRPr="005E0EAF">
        <w:rPr>
          <w:rFonts w:cs="TT185t00"/>
          <w:lang w:val="en-US"/>
        </w:rPr>
        <w:t>Requirement Specification for sub-supplier” has raised a number of unanswered questions. The answers to these questions are all of high importance for us</w:t>
      </w:r>
      <w:r>
        <w:rPr>
          <w:rFonts w:cs="TT185t00"/>
          <w:lang w:val="en-US"/>
        </w:rPr>
        <w:t xml:space="preserve">. We will not be able </w:t>
      </w:r>
      <w:r w:rsidRPr="005E0EAF">
        <w:rPr>
          <w:rFonts w:cs="TT185t00"/>
          <w:lang w:val="en-US"/>
        </w:rPr>
        <w:t>to get into designing this very interesting device</w:t>
      </w:r>
      <w:r>
        <w:rPr>
          <w:rFonts w:cs="TT185t00"/>
          <w:lang w:val="en-US"/>
        </w:rPr>
        <w:t xml:space="preserve"> before answers are recieved</w:t>
      </w:r>
      <w:r w:rsidRPr="005E0EAF">
        <w:rPr>
          <w:rFonts w:cs="TT185t00"/>
          <w:lang w:val="en-US"/>
        </w:rPr>
        <w:t>.</w:t>
      </w:r>
    </w:p>
    <w:p w:rsidR="00032F37" w:rsidRPr="005E0EAF" w:rsidRDefault="00032F37" w:rsidP="0082183C">
      <w:pPr>
        <w:autoSpaceDE w:val="0"/>
        <w:autoSpaceDN w:val="0"/>
        <w:adjustRightInd w:val="0"/>
        <w:spacing w:after="0" w:line="240" w:lineRule="auto"/>
        <w:ind w:left="360"/>
        <w:rPr>
          <w:rFonts w:cs="TT185t00"/>
          <w:lang w:val="en-US"/>
        </w:rPr>
      </w:pPr>
    </w:p>
    <w:p w:rsidR="00032F37" w:rsidRPr="005E0EAF" w:rsidRDefault="00032F37" w:rsidP="0082183C">
      <w:pPr>
        <w:pStyle w:val="ListParagraph"/>
        <w:numPr>
          <w:ilvl w:val="0"/>
          <w:numId w:val="2"/>
        </w:numPr>
        <w:rPr>
          <w:rFonts w:cs="TT185t00"/>
          <w:lang w:val="en-US"/>
        </w:rPr>
      </w:pPr>
      <w:r w:rsidRPr="005E0EAF">
        <w:rPr>
          <w:rFonts w:cs="TT185t00"/>
          <w:lang w:val="en-US"/>
        </w:rPr>
        <w:t>According to TPOD-0001 The COP shall be able to interface with every existing communication systems within the involved domains.</w:t>
      </w:r>
    </w:p>
    <w:p w:rsidR="00032F37" w:rsidRPr="005E0EAF" w:rsidRDefault="00032F37" w:rsidP="00C97421">
      <w:pPr>
        <w:pStyle w:val="ListParagraph"/>
        <w:numPr>
          <w:ilvl w:val="1"/>
          <w:numId w:val="2"/>
        </w:numPr>
        <w:rPr>
          <w:rFonts w:cs="TT185t00"/>
          <w:lang w:val="en-US"/>
        </w:rPr>
      </w:pPr>
      <w:r w:rsidRPr="005E0EAF">
        <w:rPr>
          <w:rFonts w:cs="TT185t00"/>
          <w:lang w:val="en-US"/>
        </w:rPr>
        <w:t>Is there a list of communication systems to interface?</w:t>
      </w:r>
    </w:p>
    <w:p w:rsidR="00032F37" w:rsidRPr="005E0EAF" w:rsidRDefault="00032F37" w:rsidP="00C97421">
      <w:pPr>
        <w:pStyle w:val="ListParagraph"/>
        <w:numPr>
          <w:ilvl w:val="1"/>
          <w:numId w:val="2"/>
        </w:numPr>
        <w:rPr>
          <w:rFonts w:cs="TT185t00"/>
          <w:lang w:val="en-US"/>
        </w:rPr>
      </w:pPr>
      <w:r w:rsidRPr="005E0EAF">
        <w:rPr>
          <w:rFonts w:cs="TT185t00"/>
          <w:lang w:val="en-US"/>
        </w:rPr>
        <w:t>Are there specifications to the interfaces?</w:t>
      </w:r>
    </w:p>
    <w:p w:rsidR="00032F37" w:rsidRPr="005E0EAF" w:rsidRDefault="00032F37" w:rsidP="00C97421">
      <w:pPr>
        <w:pStyle w:val="ListParagraph"/>
        <w:numPr>
          <w:ilvl w:val="1"/>
          <w:numId w:val="2"/>
        </w:numPr>
        <w:rPr>
          <w:rFonts w:cs="TT185t00"/>
          <w:lang w:val="en-US"/>
        </w:rPr>
      </w:pPr>
      <w:r w:rsidRPr="005E0EAF">
        <w:rPr>
          <w:rFonts w:cs="TT185t00"/>
          <w:lang w:val="en-US"/>
        </w:rPr>
        <w:t>Are there other documents available that would answer these questions for us?</w:t>
      </w:r>
    </w:p>
    <w:p w:rsidR="00032F37" w:rsidRPr="005E0EAF" w:rsidRDefault="00032F37" w:rsidP="00C9742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TT183t00"/>
          <w:lang w:val="en-US"/>
        </w:rPr>
      </w:pPr>
      <w:r w:rsidRPr="005E0EAF">
        <w:rPr>
          <w:rFonts w:cs="TT185t00"/>
          <w:lang w:val="en-US"/>
        </w:rPr>
        <w:t xml:space="preserve">According to </w:t>
      </w:r>
      <w:r w:rsidRPr="005E0EAF">
        <w:rPr>
          <w:rFonts w:cs="TT183t00"/>
          <w:lang w:val="en-US"/>
        </w:rPr>
        <w:t>TPOD-0002 The handheld device shall include a touch screen to interface the software</w:t>
      </w:r>
    </w:p>
    <w:p w:rsidR="00032F37" w:rsidRPr="005E0EAF" w:rsidRDefault="00032F37" w:rsidP="00C97421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cs="TT183t00"/>
          <w:lang w:val="en-US"/>
        </w:rPr>
      </w:pPr>
      <w:r w:rsidRPr="005E0EAF">
        <w:rPr>
          <w:rFonts w:cs="TT183t00"/>
          <w:lang w:val="en-US"/>
        </w:rPr>
        <w:t>Is this presumably  the Human interface of the software.?</w:t>
      </w:r>
    </w:p>
    <w:p w:rsidR="00032F37" w:rsidRPr="005E0EAF" w:rsidRDefault="00032F37" w:rsidP="00C97421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cs="TT183t00"/>
          <w:lang w:val="en-US"/>
        </w:rPr>
      </w:pPr>
      <w:r w:rsidRPr="005E0EAF">
        <w:rPr>
          <w:rFonts w:cs="TT183t00"/>
          <w:lang w:val="en-US"/>
        </w:rPr>
        <w:t>Is the software a part of our  deliverance ?</w:t>
      </w:r>
    </w:p>
    <w:p w:rsidR="00032F37" w:rsidRPr="005E0EAF" w:rsidRDefault="00032F37" w:rsidP="00C97421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cs="TT183t00"/>
          <w:lang w:val="en-US"/>
        </w:rPr>
      </w:pPr>
      <w:r w:rsidRPr="005E0EAF">
        <w:rPr>
          <w:rFonts w:cs="TT183t00"/>
          <w:lang w:val="en-US"/>
        </w:rPr>
        <w:t>May software be ported from other stations?</w:t>
      </w:r>
    </w:p>
    <w:p w:rsidR="00032F37" w:rsidRPr="005E0EAF" w:rsidRDefault="00032F37" w:rsidP="00C97421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cs="TT183t00"/>
          <w:lang w:val="en-US"/>
        </w:rPr>
      </w:pPr>
      <w:r w:rsidRPr="005E0EAF">
        <w:rPr>
          <w:rFonts w:cs="TT183t00"/>
          <w:lang w:val="en-US"/>
        </w:rPr>
        <w:t>What about operating systems?</w:t>
      </w:r>
    </w:p>
    <w:p w:rsidR="00032F37" w:rsidRPr="005E0EAF" w:rsidRDefault="00032F37" w:rsidP="0051339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TT183t00"/>
          <w:lang w:val="en-US"/>
        </w:rPr>
      </w:pPr>
      <w:r w:rsidRPr="005E0EAF">
        <w:rPr>
          <w:rFonts w:cs="TT185t00"/>
          <w:lang w:val="en-US"/>
        </w:rPr>
        <w:t xml:space="preserve">According to </w:t>
      </w:r>
      <w:r w:rsidRPr="005E0EAF">
        <w:rPr>
          <w:rFonts w:cs="TT183t00"/>
          <w:lang w:val="en-US"/>
        </w:rPr>
        <w:t xml:space="preserve">TPOD-0003 It shall be possible to locate the </w:t>
      </w:r>
      <w:commentRangeStart w:id="0"/>
      <w:r w:rsidRPr="005E0EAF">
        <w:rPr>
          <w:rFonts w:cs="TT183t00"/>
          <w:lang w:val="en-US"/>
        </w:rPr>
        <w:t>handheld device at any time</w:t>
      </w:r>
      <w:commentRangeEnd w:id="0"/>
      <w:r>
        <w:rPr>
          <w:rStyle w:val="CommentReference"/>
        </w:rPr>
        <w:commentReference w:id="0"/>
      </w:r>
      <w:r w:rsidRPr="005E0EAF">
        <w:rPr>
          <w:rFonts w:cs="TT183t00"/>
          <w:lang w:val="en-US"/>
        </w:rPr>
        <w:t>?</w:t>
      </w:r>
    </w:p>
    <w:p w:rsidR="00032F37" w:rsidRPr="005E0EAF" w:rsidRDefault="00032F37" w:rsidP="00513398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cs="TT183t00"/>
          <w:lang w:val="en-US"/>
        </w:rPr>
      </w:pPr>
      <w:r w:rsidRPr="005E0EAF">
        <w:rPr>
          <w:rFonts w:cs="TT183t00"/>
          <w:lang w:val="en-US"/>
        </w:rPr>
        <w:t>This is impossible if the COP is without power  or damaged?</w:t>
      </w:r>
    </w:p>
    <w:p w:rsidR="00032F37" w:rsidRPr="005E0EAF" w:rsidRDefault="00032F37" w:rsidP="00513398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cs="TT183t00"/>
          <w:lang w:val="en-US"/>
        </w:rPr>
      </w:pPr>
      <w:r w:rsidRPr="005E0EAF">
        <w:rPr>
          <w:rFonts w:cs="TT183t00"/>
          <w:lang w:val="en-US"/>
        </w:rPr>
        <w:t>We could specify a restricted time, within wich the COP would be traceable?</w:t>
      </w:r>
    </w:p>
    <w:p w:rsidR="00032F37" w:rsidRPr="005E0EAF" w:rsidRDefault="00032F37" w:rsidP="00513398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cs="TT183t00"/>
          <w:lang w:val="en-US"/>
        </w:rPr>
      </w:pPr>
      <w:r w:rsidRPr="005E0EAF">
        <w:rPr>
          <w:rFonts w:cs="TT183t00"/>
          <w:lang w:val="en-US"/>
        </w:rPr>
        <w:t>We would also have to specify something about how much effort is to be put into finding the thing?</w:t>
      </w:r>
    </w:p>
    <w:p w:rsidR="00032F37" w:rsidRPr="005E0EAF" w:rsidRDefault="00032F37" w:rsidP="00513398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cs="TT183t00"/>
          <w:lang w:val="en-US"/>
        </w:rPr>
      </w:pPr>
      <w:r w:rsidRPr="005E0EAF">
        <w:rPr>
          <w:rFonts w:cs="TT183t00"/>
          <w:lang w:val="en-US"/>
        </w:rPr>
        <w:t>Or even better how high the electrical field radiated from the COP is?</w:t>
      </w:r>
    </w:p>
    <w:p w:rsidR="00032F37" w:rsidRPr="005E0EAF" w:rsidRDefault="00032F37" w:rsidP="002659B9">
      <w:pPr>
        <w:pStyle w:val="ListParagraph"/>
        <w:numPr>
          <w:ilvl w:val="0"/>
          <w:numId w:val="2"/>
        </w:numPr>
        <w:rPr>
          <w:rFonts w:cs="TT185t00"/>
          <w:lang w:val="en-US"/>
        </w:rPr>
      </w:pPr>
      <w:r w:rsidRPr="005E0EAF">
        <w:rPr>
          <w:rFonts w:cs="TT185t00"/>
          <w:lang w:val="en-US"/>
        </w:rPr>
        <w:t>According to TPOD-0004 The handheld device shall include features, which enables verbal communication with a mobile head quarter.</w:t>
      </w:r>
    </w:p>
    <w:p w:rsidR="00032F37" w:rsidRPr="005E0EAF" w:rsidRDefault="00032F37" w:rsidP="002659B9">
      <w:pPr>
        <w:pStyle w:val="ListParagraph"/>
        <w:numPr>
          <w:ilvl w:val="1"/>
          <w:numId w:val="2"/>
        </w:numPr>
        <w:rPr>
          <w:rFonts w:cs="TT185t00"/>
          <w:lang w:val="en-US"/>
        </w:rPr>
      </w:pPr>
      <w:r w:rsidRPr="005E0EAF">
        <w:rPr>
          <w:rFonts w:cs="TT185t00"/>
          <w:lang w:val="en-US"/>
        </w:rPr>
        <w:t>Could this be through a headset. Maybe Bluetoth?</w:t>
      </w:r>
    </w:p>
    <w:p w:rsidR="00032F37" w:rsidRPr="005E0EAF" w:rsidRDefault="00032F37" w:rsidP="002659B9">
      <w:pPr>
        <w:pStyle w:val="ListParagraph"/>
        <w:numPr>
          <w:ilvl w:val="1"/>
          <w:numId w:val="2"/>
        </w:numPr>
        <w:rPr>
          <w:rFonts w:cs="TT185t00"/>
          <w:lang w:val="en-US"/>
        </w:rPr>
      </w:pPr>
      <w:r w:rsidRPr="005E0EAF">
        <w:rPr>
          <w:rFonts w:cs="TT185t00"/>
          <w:lang w:val="en-US"/>
        </w:rPr>
        <w:t>If not what are the demands for the audio quality ?</w:t>
      </w:r>
    </w:p>
    <w:p w:rsidR="00032F37" w:rsidRPr="005E0EAF" w:rsidRDefault="00032F37" w:rsidP="002659B9">
      <w:pPr>
        <w:pStyle w:val="ListParagraph"/>
        <w:numPr>
          <w:ilvl w:val="0"/>
          <w:numId w:val="2"/>
        </w:numPr>
        <w:rPr>
          <w:rFonts w:cs="TT185t00"/>
          <w:lang w:val="en-US"/>
        </w:rPr>
      </w:pPr>
      <w:r w:rsidRPr="005E0EAF">
        <w:rPr>
          <w:rFonts w:cs="TT185t00"/>
          <w:lang w:val="en-US"/>
        </w:rPr>
        <w:t>According to TPOD-0005 The handheld device must be able to deploy firmware over-the air (FOTA) technology.</w:t>
      </w:r>
    </w:p>
    <w:p w:rsidR="00032F37" w:rsidRPr="005E0EAF" w:rsidRDefault="00032F37" w:rsidP="002659B9">
      <w:pPr>
        <w:pStyle w:val="ListParagraph"/>
        <w:numPr>
          <w:ilvl w:val="1"/>
          <w:numId w:val="2"/>
        </w:numPr>
        <w:rPr>
          <w:rFonts w:cs="TT185t00"/>
          <w:lang w:val="en-US"/>
        </w:rPr>
      </w:pPr>
      <w:r w:rsidRPr="005E0EAF">
        <w:rPr>
          <w:rFonts w:cs="TT185t00"/>
          <w:lang w:val="en-US"/>
        </w:rPr>
        <w:t>Is this a full firmware upgrade?</w:t>
      </w:r>
    </w:p>
    <w:p w:rsidR="00032F37" w:rsidRPr="005E0EAF" w:rsidRDefault="00032F37" w:rsidP="002659B9">
      <w:pPr>
        <w:pStyle w:val="ListParagraph"/>
        <w:numPr>
          <w:ilvl w:val="1"/>
          <w:numId w:val="2"/>
        </w:numPr>
        <w:rPr>
          <w:rFonts w:cs="TT185t00"/>
          <w:lang w:val="en-US"/>
        </w:rPr>
      </w:pPr>
      <w:r w:rsidRPr="005E0EAF">
        <w:rPr>
          <w:rFonts w:cs="TT185t00"/>
          <w:lang w:val="en-US"/>
        </w:rPr>
        <w:t>What are the standards used ?</w:t>
      </w:r>
    </w:p>
    <w:p w:rsidR="00032F37" w:rsidRPr="005E0EAF" w:rsidRDefault="00032F37" w:rsidP="002659B9">
      <w:pPr>
        <w:pStyle w:val="ListParagraph"/>
        <w:numPr>
          <w:ilvl w:val="0"/>
          <w:numId w:val="2"/>
        </w:numPr>
        <w:rPr>
          <w:rFonts w:cs="TT185t00"/>
          <w:lang w:val="en-US"/>
        </w:rPr>
      </w:pPr>
      <w:r w:rsidRPr="005E0EAF">
        <w:rPr>
          <w:rFonts w:cs="TT185t00"/>
          <w:lang w:val="en-US"/>
        </w:rPr>
        <w:t>According to TPOD-0009 The handheld device shall be fully functional after a drop of 1 meter on concrete floor. This includes both software and hardware features.</w:t>
      </w:r>
    </w:p>
    <w:p w:rsidR="00032F37" w:rsidRPr="005E0EAF" w:rsidRDefault="00032F37" w:rsidP="002659B9">
      <w:pPr>
        <w:pStyle w:val="ListParagraph"/>
        <w:numPr>
          <w:ilvl w:val="1"/>
          <w:numId w:val="2"/>
        </w:numPr>
        <w:rPr>
          <w:rFonts w:cs="TT185t00"/>
          <w:lang w:val="en-US"/>
        </w:rPr>
      </w:pPr>
      <w:r w:rsidRPr="005E0EAF">
        <w:rPr>
          <w:rFonts w:cs="TT185t00"/>
          <w:lang w:val="en-US"/>
        </w:rPr>
        <w:t>We will assume that all Non-functional requirements also must be met after the fall?</w:t>
      </w:r>
    </w:p>
    <w:p w:rsidR="00032F37" w:rsidRPr="005E0EAF" w:rsidRDefault="00032F37" w:rsidP="002659B9">
      <w:pPr>
        <w:pStyle w:val="ListParagraph"/>
        <w:numPr>
          <w:ilvl w:val="1"/>
          <w:numId w:val="2"/>
        </w:numPr>
        <w:rPr>
          <w:rFonts w:cs="TT185t00"/>
          <w:lang w:val="en-US"/>
        </w:rPr>
      </w:pPr>
      <w:r w:rsidRPr="005E0EAF">
        <w:rPr>
          <w:rFonts w:cs="TT185t00"/>
          <w:lang w:val="en-US"/>
        </w:rPr>
        <w:t>We will assume that the fall is not repeated?</w:t>
      </w:r>
    </w:p>
    <w:p w:rsidR="00032F37" w:rsidRPr="005E0EAF" w:rsidRDefault="00032F37" w:rsidP="009D4480">
      <w:pPr>
        <w:pStyle w:val="ListParagraph"/>
        <w:numPr>
          <w:ilvl w:val="0"/>
          <w:numId w:val="2"/>
        </w:numPr>
        <w:rPr>
          <w:rFonts w:cs="TT185t00"/>
          <w:lang w:val="en-US"/>
        </w:rPr>
      </w:pPr>
      <w:r w:rsidRPr="005E0EAF">
        <w:rPr>
          <w:rFonts w:cs="TT185t00"/>
          <w:lang w:val="en-US"/>
        </w:rPr>
        <w:t>According to TPOD-0011 The battery in the handheld device shall be replaceable on sight and rechargeable by means of a 12V battery supply.</w:t>
      </w:r>
    </w:p>
    <w:p w:rsidR="00032F37" w:rsidRPr="005E0EAF" w:rsidRDefault="00032F37" w:rsidP="009D4480">
      <w:pPr>
        <w:pStyle w:val="ListParagraph"/>
        <w:numPr>
          <w:ilvl w:val="1"/>
          <w:numId w:val="2"/>
        </w:numPr>
        <w:rPr>
          <w:rFonts w:cs="TT185t00"/>
          <w:lang w:val="en-US"/>
        </w:rPr>
      </w:pPr>
      <w:r w:rsidRPr="005E0EAF">
        <w:rPr>
          <w:rFonts w:cs="TT185t00"/>
          <w:lang w:val="en-US"/>
        </w:rPr>
        <w:t>The first requirement here is that the battery is replaceable?</w:t>
      </w:r>
    </w:p>
    <w:p w:rsidR="00032F37" w:rsidRPr="005E0EAF" w:rsidRDefault="00032F37" w:rsidP="009D4480">
      <w:pPr>
        <w:pStyle w:val="ListParagraph"/>
        <w:numPr>
          <w:ilvl w:val="1"/>
          <w:numId w:val="2"/>
        </w:numPr>
        <w:rPr>
          <w:rFonts w:cs="TT185t00"/>
          <w:lang w:val="en-US"/>
        </w:rPr>
      </w:pPr>
      <w:r w:rsidRPr="005E0EAF">
        <w:rPr>
          <w:rFonts w:cs="TT185t00"/>
          <w:lang w:val="en-US"/>
        </w:rPr>
        <w:t>Are there any demands to how long into the future these batteries must be supplyable?</w:t>
      </w:r>
    </w:p>
    <w:p w:rsidR="00032F37" w:rsidRPr="005E0EAF" w:rsidRDefault="00032F37" w:rsidP="009D4480">
      <w:pPr>
        <w:pStyle w:val="ListParagraph"/>
        <w:numPr>
          <w:ilvl w:val="1"/>
          <w:numId w:val="2"/>
        </w:numPr>
        <w:rPr>
          <w:rFonts w:cs="TT185t00"/>
          <w:lang w:val="en-US"/>
        </w:rPr>
      </w:pPr>
      <w:r w:rsidRPr="005E0EAF">
        <w:rPr>
          <w:rFonts w:cs="TT185t00"/>
          <w:lang w:val="en-US"/>
        </w:rPr>
        <w:t>The next requirement has to do with recharging. Are there any tolerances to the 12 volt, or shall we try come up with better specifications to meet car-battery-requirements?</w:t>
      </w:r>
    </w:p>
    <w:p w:rsidR="00032F37" w:rsidRPr="005E0EAF" w:rsidRDefault="00032F37" w:rsidP="00410E0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TT183t00"/>
          <w:lang w:val="en-US"/>
        </w:rPr>
      </w:pPr>
      <w:r w:rsidRPr="005E0EAF">
        <w:rPr>
          <w:rFonts w:cs="TT183t00"/>
          <w:lang w:val="en-US"/>
        </w:rPr>
        <w:t>According to TPOD-0012 It shall be possible to interface all functionality of the handheld device by using your hands only and hands with gloves.</w:t>
      </w:r>
    </w:p>
    <w:p w:rsidR="00032F37" w:rsidRPr="005E0EAF" w:rsidRDefault="00032F37" w:rsidP="00410E0C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cs="TT183t00"/>
          <w:lang w:val="en-US"/>
        </w:rPr>
      </w:pPr>
      <w:commentRangeStart w:id="1"/>
      <w:r w:rsidRPr="005E0EAF">
        <w:rPr>
          <w:rFonts w:cs="TT183t00"/>
          <w:lang w:val="en-US"/>
        </w:rPr>
        <w:t>You must face a degrading user friendliness when using gloves?</w:t>
      </w:r>
      <w:commentRangeEnd w:id="1"/>
      <w:r>
        <w:rPr>
          <w:rStyle w:val="CommentReference"/>
        </w:rPr>
        <w:commentReference w:id="1"/>
      </w:r>
    </w:p>
    <w:p w:rsidR="00032F37" w:rsidRPr="005E0EAF" w:rsidRDefault="00032F37" w:rsidP="00410E0C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cs="TT183t00"/>
          <w:lang w:val="en-US"/>
        </w:rPr>
      </w:pPr>
      <w:r w:rsidRPr="005E0EAF">
        <w:rPr>
          <w:rFonts w:cs="TT183t00"/>
          <w:lang w:val="en-US"/>
        </w:rPr>
        <w:t>This Requirement also has to do with the GUI of the software (see 2.b)?</w:t>
      </w:r>
    </w:p>
    <w:p w:rsidR="00032F37" w:rsidRPr="005E0EAF" w:rsidRDefault="00032F37" w:rsidP="00EE74E1">
      <w:pPr>
        <w:pStyle w:val="ListParagraph"/>
        <w:numPr>
          <w:ilvl w:val="0"/>
          <w:numId w:val="2"/>
        </w:numPr>
        <w:rPr>
          <w:rFonts w:cs="TT185t00"/>
          <w:lang w:val="en-US"/>
        </w:rPr>
      </w:pPr>
      <w:r w:rsidRPr="005E0EAF">
        <w:rPr>
          <w:rFonts w:cs="TT185t00"/>
          <w:lang w:val="en-US"/>
        </w:rPr>
        <w:t>According to TPOD-0014 The battery in the handheld device shall last for at least 12 hours of operation.</w:t>
      </w:r>
    </w:p>
    <w:p w:rsidR="00032F37" w:rsidRPr="005E0EAF" w:rsidRDefault="00032F37" w:rsidP="00EE74E1">
      <w:pPr>
        <w:pStyle w:val="ListParagraph"/>
        <w:numPr>
          <w:ilvl w:val="1"/>
          <w:numId w:val="2"/>
        </w:numPr>
        <w:rPr>
          <w:rFonts w:cs="TT185t00"/>
          <w:lang w:val="en-US"/>
        </w:rPr>
      </w:pPr>
      <w:r w:rsidRPr="005E0EAF">
        <w:rPr>
          <w:rFonts w:cs="TT185t00"/>
          <w:lang w:val="en-US"/>
        </w:rPr>
        <w:t xml:space="preserve">This requirement is impractical as some operations use more power than others, e.g. FOTA or other wireless communication may take more than ten times  the normal power consumption. A better requirement would be 12 hour normal operations, and then specify what “normal” is </w:t>
      </w:r>
    </w:p>
    <w:p w:rsidR="00032F37" w:rsidRPr="005E0EAF" w:rsidRDefault="00032F37" w:rsidP="0083370D">
      <w:pPr>
        <w:pStyle w:val="ListParagraph"/>
        <w:numPr>
          <w:ilvl w:val="0"/>
          <w:numId w:val="2"/>
        </w:numPr>
        <w:rPr>
          <w:rFonts w:cs="TT185t00"/>
          <w:lang w:val="en-US"/>
        </w:rPr>
      </w:pPr>
      <w:r w:rsidRPr="005E0EAF">
        <w:rPr>
          <w:rFonts w:cs="TT185t00"/>
          <w:lang w:val="en-US"/>
        </w:rPr>
        <w:t>According to TPOD-0015 The display shall be readable in direct sunlight and the sub-supplier shall evaluate the best possible technology for a screen that performs a minimum of 1000 cd/m2.</w:t>
      </w:r>
    </w:p>
    <w:p w:rsidR="00032F37" w:rsidRPr="005E0EAF" w:rsidRDefault="00032F37" w:rsidP="0083370D">
      <w:pPr>
        <w:pStyle w:val="ListParagraph"/>
        <w:numPr>
          <w:ilvl w:val="1"/>
          <w:numId w:val="2"/>
        </w:numPr>
        <w:rPr>
          <w:rFonts w:cs="TT185t00"/>
          <w:lang w:val="en-US"/>
        </w:rPr>
      </w:pPr>
      <w:r w:rsidRPr="005E0EAF">
        <w:rPr>
          <w:rFonts w:cs="TT185t00"/>
          <w:lang w:val="en-US"/>
        </w:rPr>
        <w:t>Will the last part of the requirement :  “a screen that performs a minimum of 1000 cd/m2” not make the first part “The display shall be readable in direct sunlight” unnescessary?</w:t>
      </w:r>
    </w:p>
    <w:p w:rsidR="00032F37" w:rsidRPr="005E0EAF" w:rsidRDefault="00032F37" w:rsidP="0083370D">
      <w:pPr>
        <w:pStyle w:val="ListParagraph"/>
        <w:numPr>
          <w:ilvl w:val="1"/>
          <w:numId w:val="2"/>
        </w:numPr>
        <w:rPr>
          <w:rFonts w:cs="TT185t00"/>
          <w:lang w:val="en-US"/>
        </w:rPr>
      </w:pPr>
      <w:r w:rsidRPr="005E0EAF">
        <w:rPr>
          <w:rFonts w:cs="TT185t00"/>
          <w:lang w:val="en-US"/>
        </w:rPr>
        <w:t>Best possible technology is a vague formulation. Can this be omitted ?</w:t>
      </w:r>
    </w:p>
    <w:p w:rsidR="00032F37" w:rsidRPr="005E0EAF" w:rsidRDefault="00032F37" w:rsidP="00EE74E1">
      <w:pPr>
        <w:pStyle w:val="ListParagraph"/>
        <w:numPr>
          <w:ilvl w:val="0"/>
          <w:numId w:val="2"/>
        </w:numPr>
        <w:rPr>
          <w:rFonts w:cs="TT185t00"/>
          <w:lang w:val="en-US"/>
        </w:rPr>
      </w:pPr>
      <w:r w:rsidRPr="005E0EAF">
        <w:rPr>
          <w:rFonts w:cs="TT185t00"/>
          <w:lang w:val="en-US"/>
        </w:rPr>
        <w:t>According to TPOD-0016 The handheld device shall as minimum contain a general purpose 1GHz processor and 512MB Ram and 420MHz dedicated DSP processor.</w:t>
      </w:r>
    </w:p>
    <w:p w:rsidR="00032F37" w:rsidRPr="005E0EAF" w:rsidRDefault="00032F37" w:rsidP="00EE74E1">
      <w:pPr>
        <w:pStyle w:val="ListParagraph"/>
        <w:numPr>
          <w:ilvl w:val="1"/>
          <w:numId w:val="2"/>
        </w:numPr>
        <w:rPr>
          <w:rFonts w:cs="TT185t00"/>
          <w:lang w:val="en-US"/>
        </w:rPr>
      </w:pPr>
      <w:r w:rsidRPr="005E0EAF">
        <w:rPr>
          <w:rFonts w:cs="TT185t00"/>
          <w:lang w:val="en-US"/>
        </w:rPr>
        <w:t>What is the purpose with this constraint, if the other requirements are met ?</w:t>
      </w:r>
    </w:p>
    <w:p w:rsidR="00032F37" w:rsidRPr="005E0EAF" w:rsidRDefault="00032F37" w:rsidP="00EE74E1">
      <w:pPr>
        <w:pStyle w:val="ListParagraph"/>
        <w:numPr>
          <w:ilvl w:val="1"/>
          <w:numId w:val="2"/>
        </w:numPr>
        <w:rPr>
          <w:rFonts w:cs="TT185t00"/>
          <w:lang w:val="en-US"/>
        </w:rPr>
      </w:pPr>
      <w:r w:rsidRPr="005E0EAF">
        <w:rPr>
          <w:rFonts w:cs="TT185t00"/>
          <w:lang w:val="en-US"/>
        </w:rPr>
        <w:t>Is this only good advice?</w:t>
      </w:r>
    </w:p>
    <w:p w:rsidR="00032F37" w:rsidRPr="005E0EAF" w:rsidRDefault="00032F37" w:rsidP="00EE74E1">
      <w:pPr>
        <w:pStyle w:val="ListParagraph"/>
        <w:numPr>
          <w:ilvl w:val="1"/>
          <w:numId w:val="2"/>
        </w:numPr>
        <w:rPr>
          <w:rFonts w:cs="TT185t00"/>
          <w:lang w:val="en-US"/>
        </w:rPr>
      </w:pPr>
      <w:r w:rsidRPr="005E0EAF">
        <w:rPr>
          <w:rFonts w:cs="TT185t00"/>
          <w:lang w:val="en-US"/>
        </w:rPr>
        <w:t>Is this for future development?</w:t>
      </w:r>
    </w:p>
    <w:p w:rsidR="00032F37" w:rsidRPr="005E0EAF" w:rsidRDefault="00032F37" w:rsidP="0083370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="TT185t00"/>
          <w:lang w:val="en-US"/>
        </w:rPr>
      </w:pPr>
    </w:p>
    <w:p w:rsidR="00032F37" w:rsidRPr="005E0EAF" w:rsidRDefault="00032F37">
      <w:pPr>
        <w:rPr>
          <w:lang w:val="en-US"/>
        </w:rPr>
      </w:pPr>
      <w:r w:rsidRPr="005E0EAF">
        <w:rPr>
          <w:lang w:val="en-US"/>
        </w:rPr>
        <w:t>We hope to get a soon response.</w:t>
      </w:r>
    </w:p>
    <w:p w:rsidR="00032F37" w:rsidRPr="005E0EAF" w:rsidRDefault="00032F37">
      <w:pPr>
        <w:rPr>
          <w:lang w:val="en-US"/>
        </w:rPr>
      </w:pPr>
    </w:p>
    <w:p w:rsidR="00032F37" w:rsidRDefault="00032F37">
      <w:pPr>
        <w:rPr>
          <w:lang w:val="en-US"/>
        </w:rPr>
      </w:pPr>
      <w:r>
        <w:rPr>
          <w:lang w:val="en-US"/>
        </w:rPr>
        <w:t xml:space="preserve">Yours sincerely </w:t>
      </w:r>
    </w:p>
    <w:p w:rsidR="00032F37" w:rsidRDefault="00032F37" w:rsidP="005E0EAF">
      <w:pPr>
        <w:rPr>
          <w:b/>
          <w:lang w:val="en-GB"/>
        </w:rPr>
      </w:pPr>
      <w:r w:rsidRPr="004D4F8C">
        <w:rPr>
          <w:b/>
          <w:lang w:val="en-GB"/>
        </w:rPr>
        <w:t>Lars Munch</w:t>
      </w:r>
    </w:p>
    <w:p w:rsidR="00032F37" w:rsidRPr="00A12CB7" w:rsidRDefault="00032F37" w:rsidP="005E0EAF">
      <w:pPr>
        <w:rPr>
          <w:lang w:val="en-GB"/>
        </w:rPr>
      </w:pPr>
      <w:r w:rsidRPr="00A12CB7">
        <w:rPr>
          <w:b/>
          <w:lang w:val="en-GB"/>
        </w:rPr>
        <w:t>Anders H. Poder</w:t>
      </w:r>
    </w:p>
    <w:p w:rsidR="00032F37" w:rsidRDefault="00032F37">
      <w:pPr>
        <w:rPr>
          <w:b/>
        </w:rPr>
      </w:pPr>
      <w:r w:rsidRPr="005E0EAF">
        <w:rPr>
          <w:b/>
        </w:rPr>
        <w:t xml:space="preserve">Kenneth Pihl </w:t>
      </w:r>
    </w:p>
    <w:p w:rsidR="00032F37" w:rsidRPr="005E0EAF" w:rsidRDefault="00032F37">
      <w:r w:rsidRPr="005E0EAF">
        <w:rPr>
          <w:b/>
        </w:rPr>
        <w:t>Kaj N. Nielsen</w:t>
      </w:r>
      <w:r w:rsidRPr="005E0EAF">
        <w:t xml:space="preserve"> </w:t>
      </w:r>
    </w:p>
    <w:p w:rsidR="00032F37" w:rsidRPr="005E0EAF" w:rsidRDefault="00032F37"/>
    <w:sectPr w:rsidR="00032F37" w:rsidRPr="005E0EAF" w:rsidSect="0022622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Lars Munch" w:date="2010-10-03T13:14:00Z" w:initials="LMU">
    <w:p w:rsidR="00032F37" w:rsidRDefault="00032F37">
      <w:pPr>
        <w:pStyle w:val="CommentText"/>
      </w:pPr>
      <w:r>
        <w:rPr>
          <w:rStyle w:val="CommentReference"/>
        </w:rPr>
        <w:annotationRef/>
      </w:r>
      <w:r w:rsidRPr="00A12CB7">
        <w:rPr>
          <w:lang w:val="en-GB"/>
        </w:rPr>
        <w:t xml:space="preserve">At any time , inside buildings – if </w:t>
      </w:r>
      <w:r>
        <w:rPr>
          <w:lang w:val="en-GB"/>
        </w:rPr>
        <w:t>so then extra cost for additional systems like precise gyro/accelerometer have to be used.</w:t>
      </w:r>
    </w:p>
  </w:comment>
  <w:comment w:id="1" w:author="Lars Munch" w:date="2010-10-03T16:22:00Z" w:initials="LMU">
    <w:p w:rsidR="00032F37" w:rsidRDefault="00032F37">
      <w:pPr>
        <w:pStyle w:val="CommentText"/>
      </w:pPr>
      <w:r>
        <w:rPr>
          <w:rStyle w:val="CommentReference"/>
        </w:rPr>
        <w:annotationRef/>
      </w:r>
      <w:r>
        <w:t>Mener du her at brugeren/køberne må forvente dette dårligere brugervenlighed og så spørgsmålstegnet til sidst spørger om det er OK – som jeg læser det lige her så, siger du først at de må forvente og så bliver jeg forvirret af spørgsmåltegnet.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32F37" w:rsidRDefault="00032F37" w:rsidP="00E56EC2">
      <w:pPr>
        <w:spacing w:after="0" w:line="240" w:lineRule="auto"/>
      </w:pPr>
      <w:r>
        <w:separator/>
      </w:r>
    </w:p>
  </w:endnote>
  <w:endnote w:type="continuationSeparator" w:id="0">
    <w:p w:rsidR="00032F37" w:rsidRDefault="00032F37" w:rsidP="00E56E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TT185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T183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2F37" w:rsidRDefault="00032F3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2F37" w:rsidRDefault="00032F37">
    <w:pPr>
      <w:pStyle w:val="Footer"/>
      <w:jc w:val="right"/>
    </w:pPr>
    <w:fldSimple w:instr=" PAGE   \* MERGEFORMAT ">
      <w:r>
        <w:rPr>
          <w:noProof/>
        </w:rPr>
        <w:t>2</w:t>
      </w:r>
    </w:fldSimple>
  </w:p>
  <w:p w:rsidR="00032F37" w:rsidRDefault="00032F3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2F37" w:rsidRDefault="00032F3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32F37" w:rsidRDefault="00032F37" w:rsidP="00E56EC2">
      <w:pPr>
        <w:spacing w:after="0" w:line="240" w:lineRule="auto"/>
      </w:pPr>
      <w:r>
        <w:separator/>
      </w:r>
    </w:p>
  </w:footnote>
  <w:footnote w:type="continuationSeparator" w:id="0">
    <w:p w:rsidR="00032F37" w:rsidRDefault="00032F37" w:rsidP="00E56E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2F37" w:rsidRDefault="00032F3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2F37" w:rsidRDefault="00032F37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2F37" w:rsidRDefault="00032F3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3519F4"/>
    <w:multiLevelType w:val="hybridMultilevel"/>
    <w:tmpl w:val="B0B0D6AA"/>
    <w:lvl w:ilvl="0" w:tplc="0406000F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 w:tplc="0406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6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6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">
    <w:nsid w:val="526650DD"/>
    <w:multiLevelType w:val="hybridMultilevel"/>
    <w:tmpl w:val="D2245A74"/>
    <w:lvl w:ilvl="0" w:tplc="040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23969"/>
    <w:rsid w:val="00011CC4"/>
    <w:rsid w:val="00032F37"/>
    <w:rsid w:val="00101E99"/>
    <w:rsid w:val="00226221"/>
    <w:rsid w:val="002659B9"/>
    <w:rsid w:val="00410E0C"/>
    <w:rsid w:val="00453C6B"/>
    <w:rsid w:val="004D4F8C"/>
    <w:rsid w:val="00513398"/>
    <w:rsid w:val="005432E6"/>
    <w:rsid w:val="005E0EAF"/>
    <w:rsid w:val="007510A5"/>
    <w:rsid w:val="00815D31"/>
    <w:rsid w:val="0082183C"/>
    <w:rsid w:val="0083370D"/>
    <w:rsid w:val="009D4480"/>
    <w:rsid w:val="00A12CB7"/>
    <w:rsid w:val="00C23969"/>
    <w:rsid w:val="00C97421"/>
    <w:rsid w:val="00E56EC2"/>
    <w:rsid w:val="00EE74E1"/>
    <w:rsid w:val="00F43E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da-DK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6221"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82183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5E0EAF"/>
    <w:pPr>
      <w:tabs>
        <w:tab w:val="center" w:pos="4819"/>
        <w:tab w:val="right" w:pos="9638"/>
      </w:tabs>
      <w:spacing w:after="0" w:line="240" w:lineRule="auto"/>
      <w:contextualSpacing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5E0EAF"/>
    <w:rPr>
      <w:rFonts w:cs="Times New Roman"/>
    </w:rPr>
  </w:style>
  <w:style w:type="paragraph" w:styleId="Footer">
    <w:name w:val="footer"/>
    <w:basedOn w:val="Normal"/>
    <w:link w:val="FooterChar"/>
    <w:uiPriority w:val="99"/>
    <w:rsid w:val="005E0EAF"/>
    <w:pPr>
      <w:tabs>
        <w:tab w:val="center" w:pos="4819"/>
        <w:tab w:val="right" w:pos="9638"/>
      </w:tabs>
      <w:spacing w:after="0" w:line="240" w:lineRule="auto"/>
      <w:contextualSpacing/>
    </w:pPr>
  </w:style>
  <w:style w:type="character" w:customStyle="1" w:styleId="FooterChar">
    <w:name w:val="Footer Char"/>
    <w:basedOn w:val="DefaultParagraphFont"/>
    <w:link w:val="Footer"/>
    <w:uiPriority w:val="99"/>
    <w:locked/>
    <w:rsid w:val="005E0EAF"/>
    <w:rPr>
      <w:rFonts w:cs="Times New Roman"/>
    </w:rPr>
  </w:style>
  <w:style w:type="character" w:styleId="CommentReference">
    <w:name w:val="annotation reference"/>
    <w:basedOn w:val="DefaultParagraphFont"/>
    <w:uiPriority w:val="99"/>
    <w:semiHidden/>
    <w:rsid w:val="00A12CB7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A12CB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3C47"/>
    <w:rPr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A12C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3C4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rsid w:val="00A12CB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3C47"/>
    <w:rPr>
      <w:rFonts w:ascii="Times New Roman" w:hAnsi="Times New Roman"/>
      <w:sz w:val="0"/>
      <w:szCs w:val="0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307</TotalTime>
  <Pages>3</Pages>
  <Words>634</Words>
  <Characters>3617</Characters>
  <Application>Microsoft Office Outlook</Application>
  <DocSecurity>0</DocSecurity>
  <Lines>0</Lines>
  <Paragraphs>0</Paragraphs>
  <ScaleCrop>false</ScaleCrop>
  <Company>Aarhus tekniske Skole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knn</dc:creator>
  <cp:keywords/>
  <dc:description/>
  <cp:lastModifiedBy>Lars Munch</cp:lastModifiedBy>
  <cp:revision>9</cp:revision>
  <dcterms:created xsi:type="dcterms:W3CDTF">2010-10-02T14:41:00Z</dcterms:created>
  <dcterms:modified xsi:type="dcterms:W3CDTF">2010-10-03T14:22:00Z</dcterms:modified>
</cp:coreProperties>
</file>